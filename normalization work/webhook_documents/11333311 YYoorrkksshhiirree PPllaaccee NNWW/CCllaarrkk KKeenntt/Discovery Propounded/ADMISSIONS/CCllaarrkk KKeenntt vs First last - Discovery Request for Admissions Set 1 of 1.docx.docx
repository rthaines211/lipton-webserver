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CCLLAARRKK KKEENNTT, IINNDDIIVVIIDDUUAALL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FIRST LAST,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CCLLAARRKK KKEENNTT‘S REQUEST FOR ADMISSIONS TO DEFENDANT </w:t>
            </w:r>
            <w:r>
              <w:rPr>
                <w:rFonts w:ascii="Times New Roman" w:hAnsi="Times New Roman"/>
                <w:b/>
                <w:sz w:val="24"/>
              </w:rPr>
              <w:t>FIRST LAST‘S,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CCllaarrkk KKeenntt</w:t>
      </w:r>
    </w:p>
    <w:p>
      <w:pPr>
        <w:pStyle w:val="Normal"/>
        <w:rPr/>
      </w:pPr>
      <w:r>
        <w:rPr>
          <w:rFonts w:ascii="Times New Roman" w:hAnsi="Times New Roman"/>
          <w:b/>
          <w:sz w:val="24"/>
          <w:szCs w:val="24"/>
        </w:rPr>
        <w:t xml:space="preserve">Responding Party:  Defendant, </w:t>
      </w:r>
      <w:r>
        <w:rPr>
          <w:rFonts w:ascii="Times New Roman" w:hAnsi="Times New Roman"/>
          <w:b/>
          <w:sz w:val="24"/>
        </w:rPr>
        <w:t>First last</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First last, </w:t>
      </w:r>
      <w:r>
        <w:rPr>
          <w:rFonts w:ascii="Times New Roman" w:hAnsi="Times New Roman"/>
          <w:sz w:val="24"/>
          <w:szCs w:val="24"/>
        </w:rPr>
        <w:t>and to the Attorneys of Record for Defendant, First last;</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CCllaarrkk KKeenntt, requests that Defendant, First last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CCllaarrkk KKeenntt,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First last and includes any and all of its agents, representatives, employees, servants, consultants, supervisors, contractors, subcontractors, investigators, attorneys, and any other persons or entities acting on purporting to act on behalf of Defendant, First last.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CCllaarrkk KKeenntt,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11333311  YYoorrkksshhiirree  PPllaaccee  NNWW Unit 11, LLooss  AAnnggeelleess, North Carolina, 52156.</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CCLLAARRKK KKEENNTT,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CCLLAARRKK KKEENNTT‘S REQUEST FOR ADMISSIONS TO DEFENDANT FIRST LAST‘S,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4">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2">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69">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86">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19">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