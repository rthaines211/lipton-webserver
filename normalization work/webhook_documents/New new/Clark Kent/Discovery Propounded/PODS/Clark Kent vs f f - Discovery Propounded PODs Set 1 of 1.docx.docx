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F F,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F F,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f f</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F F,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f f,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f f.</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New new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F F‘S,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22">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34">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45">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5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7">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