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23 4,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23 4‘S,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23 4</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23 4, </w:t>
      </w:r>
      <w:r>
        <w:rPr>
          <w:rFonts w:ascii="Times New Roman" w:hAnsi="Times New Roman"/>
          <w:sz w:val="24"/>
          <w:szCs w:val="24"/>
        </w:rPr>
        <w:t>and to the Attorneys of Record for Defendant, 23 4;</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23 4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23 4 and includes any and all of its agents, representatives, employees, servants, consultants, supervisors, contractors, subcontractors, investigators, attorneys, and any other persons or entities acting on purporting to act on behalf of Defendant, 23 4.</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ELECTRICAL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ELECTRICAL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ELECTRICAL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ELECTRICAL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ELECTRICAL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electrical outlets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light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fan(s)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wall switch(s)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HVAC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HVAC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HVAC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HVAC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HVAC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heater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air conditioner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venitlation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roach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bedbug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wasp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spider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mosquito 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23 4‘S,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4">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67">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9">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1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54">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