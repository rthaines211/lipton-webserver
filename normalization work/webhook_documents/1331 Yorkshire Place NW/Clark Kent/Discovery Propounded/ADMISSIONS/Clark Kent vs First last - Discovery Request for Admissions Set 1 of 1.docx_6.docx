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FIRST LAST,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FIRST LAST‘S,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First last</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First last, </w:t>
      </w:r>
      <w:r>
        <w:rPr>
          <w:rFonts w:ascii="Times New Roman" w:hAnsi="Times New Roman"/>
          <w:sz w:val="24"/>
          <w:szCs w:val="24"/>
        </w:rPr>
        <w:t>and to the Attorneys of Record for Defendant, First last;</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last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First last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PLAINTIFF(S) had submitted complaints to one or more government agencies, including but not limited to the the local Housing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contacted by the local Housing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PLAINTIFF(S) had submitted complaints to one or more government agencies, including but not limited to the the local Code Enforcement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contacted by the local Code Enforcement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PLAINTIFF(S) complaints were made to the local Community Development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contacted by the local Community Development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YOU have received correspondence from a government entity regarding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YOUR PROPERTY has been cited by a government entity.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a government entity came to inspect the PROPERTY due to PLAINTIFF(S) complaints.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ELECTRICAL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ELECTRICAL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ELECTRICAL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ELECTRICAL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ELECTRICAL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electrical outlets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electricity for periods during their TENANCY due to the constant issues with the electrical panel.</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exterior lighting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light fixture(s)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fan(s)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wall switch(s)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light fixture(s)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smoke alarm(s)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HVAC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HVAC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HVAC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HVAC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HVAC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heater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air conditioner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venitlation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PLUMBING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PLUMBING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PLUMBING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PLUMBING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PLUMBING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plumbing fixture(s)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shower for periods during their TENANCY due to the constant hot water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shower sink bath for periods during their TENANCY due to the constant sewage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clogged toilet(s)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clogged bath(s)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clogged sink(s)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toilet(s)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shower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were forced to find alternative locations to shower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bath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were forced to find alternative locations to bath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hot water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cold water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lack of clean water.</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water pressure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roach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bedbug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wasp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hornet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spider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mosquito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STRUCTURE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STRUCTURE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STRUCTURE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STRUCTURE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STRUCTURE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hole(s) in the ceiling walls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exterior deck porch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staircase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basement flood(s)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bump(s) on their ceiling.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water stains on their ceiling wall(s)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soft spot(s) on their ceiling walls.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paint issues in the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ineffective waterproofing on their tub(s) toilet(s).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leak(s) in the PROPERTY's garage.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FIRE HAZARD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FIRE HAZARD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FIRE HAZARD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FIRE HAZARD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FIRE HAZARD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know FIRE HAZARDS on the PROPERTY can pose severe dangers to PLAINTIFF(S), including but not limited to, physical dangers, mental dangers, anxiety, and property damage.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noncompliant electricty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nonGFI electrical electrical outlet(s) near water sources .</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smoke alarm(s)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fire extinguisher issue(s) at the PROPERTY contributed to PLAINTIFF(S) general feeling of anxiety and concern for their safety at the PROPERTY.</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60">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91">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1">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5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10">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