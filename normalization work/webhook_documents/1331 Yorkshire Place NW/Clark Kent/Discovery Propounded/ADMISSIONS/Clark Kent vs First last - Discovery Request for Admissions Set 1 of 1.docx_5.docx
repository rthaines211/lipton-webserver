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FIRST LAST, MANAGER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FIRST LAST‘S,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First last</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First last, </w:t>
      </w:r>
      <w:r>
        <w:rPr>
          <w:rFonts w:ascii="Times New Roman" w:hAnsi="Times New Roman"/>
          <w:sz w:val="24"/>
          <w:szCs w:val="24"/>
        </w:rPr>
        <w:t>and to the Attorneys of Record for Defendant, First last;</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First last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First last and includes any and all of its agents, representatives, employees, servants, consultants, supervisors, contractors, subcontractors, investigators, attorneys, and any other persons or entities acting on purporting to act on behalf of Defendant, First last.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VERMIN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VERMIN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VERMIN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rat mice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skunk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pigeon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bat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racoon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opossum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roach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hornet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spider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termite ssues?</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FIRST LAST‘S,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8">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8">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7">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6">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33">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