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ASDF DSAF,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ASDF DSAF,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asdf dsaf</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ASDF DSAF,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asdf dsaf,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asdf dsaf.</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ASDF DSAF‘S,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0">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6">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1">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5">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