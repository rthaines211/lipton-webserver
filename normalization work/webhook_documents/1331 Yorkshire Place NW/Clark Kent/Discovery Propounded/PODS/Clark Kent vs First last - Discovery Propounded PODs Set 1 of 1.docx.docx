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FIRST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FIRST LAST,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First last</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FIRST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bedbugs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bedbugs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wasps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wasps)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wasps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spiders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spiders)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spiders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mosquitos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mosquitos)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mosquitos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air conditioner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heater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ventilation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ventilation)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ventilation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electrical outlets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electrical outlets)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electrical outlets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electrical panel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electrical panel)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electrical panel)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electrical panel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electrical panel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wall switches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wall switches)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wall switches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interior lighting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interior lighting)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interior lighting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fan(s)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fan(s))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fan(s)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fan(s)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54">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82">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9">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89">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