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MASTER LAST,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MASTER LAST,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Master last</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MASTER LAST,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Master last,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Master last.</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roaches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roaches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bedbugs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bedbugs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wasps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wasps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hornets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hornets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spiders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spiders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mosquitos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mosquitos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MASTER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64">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47">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