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LOIS LANE, GUARDIAN; BRUCE WAYNE,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TONY STARK, MANAGER; STEVE ROGERS, OWNER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STEVE ROGERS, </w:t>
            </w:r>
            <w:r>
              <w:rPr>
                <w:rFonts w:ascii="Times New Roman" w:hAnsi="Times New Roman"/>
                <w:b/>
                <w:bCs/>
                <w:sz w:val="24"/>
                <w:szCs w:val="24"/>
              </w:rPr>
              <w:t>SET No. (2) Two</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Steve Rogers</w:t>
      </w:r>
    </w:p>
    <w:p>
      <w:pPr>
        <w:pStyle w:val="Normal"/>
        <w:ind w:left="0" w:right="0" w:hanging="0"/>
        <w:rPr>
          <w:rFonts w:ascii="Times New Roman" w:hAnsi="Times New Roman"/>
          <w:b/>
          <w:sz w:val="24"/>
        </w:rPr>
      </w:pPr>
      <w:r>
        <w:rPr>
          <w:rFonts w:ascii="Times New Roman" w:hAnsi="Times New Roman"/>
          <w:b/>
          <w:sz w:val="24"/>
        </w:rPr>
        <w:t xml:space="preserve">Set No.: </w:t>
        <w:tab/>
        <w:tab/>
        <w:t>Two (2)</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STEVE ROGERS,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Steve Rogers,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Steve Rogers.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wasps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wasps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mosquitos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mosquitos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ventilation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outlets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panel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panel)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panel)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panel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panel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wall switches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exterior lighting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exterior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exterior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exterior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exterior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interior lighting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light fixtures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light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light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light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light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fan(s)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fan(s)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fan(s)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smoke alarm(s)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smoke alarm(s))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smoke alarms(s))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smoke alarm(s)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smoke alarm(s)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fire extinguisher(s))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fire extinguisher(s))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fire extinguisher(s)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fire extinguisher(s)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noncompliant electricity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noncompliant electricity)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noncompliant electricity)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noncompliant electricity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noncompliant electricity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nongfi electrical outlets by water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nongfi electrical outlets by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nongfi electrical outlets by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nongfi electrical outlets by water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directed to YOU by any government agency which pertain to the physical condition of the PROPERTY from the date that YOU purchased the PROPERTY through the date of YOUR response to this document request.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mailed or provided to YOU by the city or county the PROPERTY is located in at any time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and COMMUNICATIONS between YOU and any GOVERNMENTAL AGENCY, including any employee of such agency,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Environmental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Public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Public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fire department from the city or county that the PROPERTY is located in during that time that YOU owned the PROPERTY, including but not limited to fire reports, notices of inspection, notices and orders to comply, notices of violations, citations,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police department from the city or county that the PROPERTY is located in during that time that YOU owned the PROPERTY, including but not limited to fire reports, notices of inspection, notices and orders to comply, notices of violations, citations,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Code Enforcement from the city or county that the PROPERTY is located in during that time that YOU owned the PROPERTY, including but not limited to fire reports, notices of inspection, notices and orders to comply, notices of violations, citations,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stove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stove)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stove)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stove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stove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dishwasher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dishwasher)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dishwasher)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dishwasher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dishwasher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washer dryer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washer dryer)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washer dryer)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washer dryer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washer dryer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oven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oven)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oven)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oven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oven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microwave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microwave)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microwave)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microwave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microwave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garbage dissposal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garbage dissposal)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garbage dissposal)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garbage dissposal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garbage dissposal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refridgerator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refridgerator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refridgerator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refridgerator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replace the refridgetor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toilet(s)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toilet(s)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toilet(s)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toilet(s)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replace the toilet(s)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shower(s)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shower(s)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shower(s)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shower(s)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shower(s)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bath(s)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bath(s)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bath(s)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bath(s)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replace the bath(s)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plumbing fixtures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plumbing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plumbing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plumbing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plumbing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leaks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leaks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leaks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leaks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insufficient water pressure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insufficient water pressure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insufficient water pressure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insufficient water pressure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hot water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issues with hot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issues with hot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issues with hot water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sewage coming out of drains faucets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issues with sewage coming out of drains faucets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issues with sewage coming out of drains faucets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issues with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drainage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drainage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drainage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drainage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toilet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toilet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toilet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toilet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bath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bath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bath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bath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sink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sink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sink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sink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shower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shower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shower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shower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cabinets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broken cabinets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broken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broken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broken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broken hinges on cabinets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broken hinges on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broken hinges on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hinges on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broken hinges on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cabinet alighnment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cabinet alighnment)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cabinet alighnment)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cabinet alighnment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cabinet alighnment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uneven flooring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uneven flooring)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uneven flooring)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uneven flooring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uneven flooring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carpet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carpet)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carpet)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clean the carpet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carpet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cabinets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cabinets)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cabinets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nail(s) sticking out of the floor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nail(s) sticking out of the floor)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nail(s) sticking out of the floor)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nail(s) sticking out of the floor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broken windows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broken windows)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broken windows)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windows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broken windows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window screens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window screens)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window screens)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window screens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window screens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window leaks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window leaks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window leaks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window leaks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window leaks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mold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MOLD)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MOLD)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MOLD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STEVE ROGERS‘S, SET No.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90">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136">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81">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2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315">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