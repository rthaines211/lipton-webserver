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CLARK KENT, INDIVIDUAL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FIRST LAST, MANAGER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CLARK KENT‘S REQUEST FOR PRODUCTION OF DOCUMENTS AND/OR THINGS FOR INSPECTION TO DEFENDANT FIRST LAST, </w:t>
            </w:r>
            <w:r>
              <w:rPr>
                <w:rFonts w:ascii="Times New Roman" w:hAnsi="Times New Roman"/>
                <w:b/>
                <w:bCs/>
                <w:sz w:val="24"/>
                <w:szCs w:val="24"/>
              </w:rPr>
              <w:t>SET No. (1) One</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Clark Kent</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First last</w:t>
      </w:r>
    </w:p>
    <w:p>
      <w:pPr>
        <w:pStyle w:val="Normal"/>
        <w:ind w:left="0" w:right="0" w:hanging="0"/>
        <w:rPr>
          <w:rFonts w:ascii="Times New Roman" w:hAnsi="Times New Roman"/>
          <w:b/>
          <w:sz w:val="24"/>
        </w:rPr>
      </w:pPr>
      <w:r>
        <w:rPr>
          <w:rFonts w:ascii="Times New Roman" w:hAnsi="Times New Roman"/>
          <w:b/>
          <w:sz w:val="24"/>
        </w:rPr>
        <w:t xml:space="preserve">Set No.: </w:t>
        <w:tab/>
        <w:tab/>
        <w:t>One (1)</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FIRST LAST,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First last,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Clark Kent</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First last.</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1331 Yorkshire Place NW Unit 1, Los Angeles, North Carolina, 28027.</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including business or umbrella insurance, which may provide coverage for this action.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 license to rent PROPERTY in the County of Los Angeles.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Declaration pages relative to insurance policies that may provide coverage for the PLAINTIFFS’ PROPERTY and or UNIT.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that time that YOU owned and or managed the PROPERTY relating to repair and maintenance work at the PROPERTY, including but not limited to receipts, invoices and work orders.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the TENANCY informing PLAINTIFFS that YOU would be entering the PROPERTY for any reason.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RELATED TO the PROPERTY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Each and every notice and written COMMUNICATION between PLAINTIFFS and YOU, including YOUR partners, officers, directors, agents, contractors, PROPERTY managers, employees and or any of their successors, assignees, and or predecessors in interest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COMMUNICATIONS between PLAINTIFFS and YOU, including but not limited to complaints about conditions, work orders, requests for repairs, notices from utility companies, and notice of repairs during the time that YOU owned or managed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NOTICES served by YOU on PLAINTIFFS (including, but not limited to, Notices to Pay Rent or Quit, Notices to Quit, Notices to Perform Covenants, Notices of entry, Notices of violation of rental agreement, and Notices purporting to terminate PLAINTIFFS’ TENANCY or change any terms thereof), during the time that YOU owned or managefd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 in regard to repair requests.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DOCUMENTS which YOU have received from PLAINTIFFS, including copies of checks or money orders,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records of payments for any reason (including, but not limited to, rent, security deposits, late fees, or NSF fees) from the PLAINTIFFS to YOU.  Such records include, but are not limited to, receipts, rent rolls, and ledgers.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contained in a PLAINTIFF(S) file for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terminated PLAINTIFFS’ tenancy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inspection(s) of the PROPERTY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evidencing any PROPERTY management agreement regarding the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Form Interrogatories—General,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Special Interrogatories,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that may cover the claims of any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log or other DOCUMENTS whereby YOU organize and track REPAIR REQUESTS made by any PLAINTIFF(S)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management agreements between YOU and any individual conducting repairs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 between YOU and any third party (including contractor, subcontractor, agent or employee) regarding the physical condition of the PROPERTY and or the SUBJECT PROPERTY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 ROLLS pertaining to the PROPERTY for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written reports and REPAIR REQUESTS) which reference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describe the terms of PLAINTIFFS' tenancy at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rental agreements, including but not limited to, contracts and leases, which pertain to PLAINTIFFS' occupancy of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provided to PLAINTIFFS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any PROPERTY owned or managed by YOU is to be managed.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REPAIR REQUESTS are to be responded to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repair and or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operation management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pertain to the repair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invoices or other DOCUMENTS which reference repairs to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the employees or agents of DEFENDANTS regarding the physical condition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DEFENDANTS regarding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interior of the PLAINTIFFS’ UNIT and or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exterior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and   or PLAINTIFFS’ UNITS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by any third party 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any of PLAINTIFFS and DEFENDANT within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vermin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vermin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rats mice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rats mice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skunk(s)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skunk(s)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racoons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racoons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ants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ants)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ants)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ants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roaches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roaches)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roaches)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roaches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flies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flies)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flies)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flies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bedbugs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bedbugs)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bedbugs)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bedbugs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spiders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spiders)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spiders)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spiders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termites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termites)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termites)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termites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air conditioner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air conditioner)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air conditioner)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air conditioner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air conditioner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heater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heater)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heater)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heater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heater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ventilation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ventilation)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ventilation)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ventilation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ventilation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electrical outlets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electrical outlets)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electrical outlets)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electrical outlets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electrical outlets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interior lighting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interior lighting)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interior lighting)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interior lighting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interior lighting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noncompliant electricity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noncompliant electricity)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noncompliant electricity)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noncompliant electricity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noncompliant electricity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directed to YOU by any government agency which pertain to the physical condition of the PROPERTY from the date that YOU purchased the PROPERTY through the date of YOUR response to this document request.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mailed or provided to YOU by the city or county the PROPERTY is located in at any time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and COMMUNICATIONS between YOU and any GOVERNMENTAL AGENCY, including any employee of such agency, regarding the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hot water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issues with hot water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issues with hot water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issues with hot water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sewage coming out of drains faucets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issues with sewage coming out of drains faucets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issues with sewage coming out of drains faucets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issues with  at the SUBJECT PROPERTY during the past seven (7) years.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CLARK KENT‘S REQUEST FOR PRODUCTION OF DOCUMENTS AND/OR THINGS FOR INSPECTION TO DEFENDANT FIRST LAST‘S,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6">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70">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93">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16">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61">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