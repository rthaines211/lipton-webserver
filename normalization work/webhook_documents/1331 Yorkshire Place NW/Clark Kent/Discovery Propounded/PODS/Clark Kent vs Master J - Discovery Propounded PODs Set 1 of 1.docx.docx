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MASTER J,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MASTER J,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Master J</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MASTER J,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Master J,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Master J.</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skunk(s)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skunk(s)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bats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opossums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opossums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ants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ants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roaches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roaches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flies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flies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spiders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spiders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termites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termites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MASTER J‘S,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26">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