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FD F,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FD F,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fd f</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FD F,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fd f,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fd f.</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FD 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0">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6">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1">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5">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