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FIRST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FIRST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First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FIRST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34">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5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