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ASFD ASDF,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ASFD ASDF,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asfd asdf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ASFD ASDF,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asfd asdf,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asfd asdf.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ASFD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2">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