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23 4,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23 4,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23 4</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23 4,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23 4,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23 4.</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bedbugs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bedbugs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wasps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wasps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mosquitos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mosquitos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air conditioner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heater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ventilation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outlets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wall switches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interior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fan(s)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fan(s)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23 4‘S,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5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79">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82">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