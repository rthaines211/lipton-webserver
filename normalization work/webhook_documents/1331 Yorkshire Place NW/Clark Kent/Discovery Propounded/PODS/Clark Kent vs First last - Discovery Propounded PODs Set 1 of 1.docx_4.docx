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FIRST LAST, MANAGER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FIRST LAST,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First last</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FIRST LAST,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First last,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First last.</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business or umbrella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vermin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vermin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rats mice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rats mice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skunk(s)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skunk(s)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pigeons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pigeons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bats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bats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racoons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racoons at the SUBJECT PROPERTY during the past seven (7)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FIRST LAST‘S,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0">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46">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61">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6">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05">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