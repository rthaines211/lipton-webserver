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FIRST A,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FIRST A,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First a</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FIRST A,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First a,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First a.</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skunk(s)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skunk(s))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skunk(s)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bats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bats)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bats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opossums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opossums)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opossums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ants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ants)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ants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FIRST A‘S,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2">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49">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65">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1">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12">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