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MASTER LAST,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MASTER LAST,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Master last</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MASTER LAST,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Master last,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Master last.</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ants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roaches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roaches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flies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flies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hornets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hornets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spiders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spiders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termites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termites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MASTER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33">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