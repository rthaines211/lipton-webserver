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R R, MANAGER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R R,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r r</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R R,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r r,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r r.</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vermin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vermin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rats mice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rats mice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skunk(s)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skunk(s)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pigeons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pigeons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bats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bats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racoons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racoons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opossums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opossums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ants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ants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roaches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roaches)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roaches)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roaches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flies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flies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hornets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hornets)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hornets)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hornets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spiders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spiders)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spiders)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spiders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termites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termites at the SUBJECT PROPERTY during the past seven (7)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R R‘S,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8">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8">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7">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6">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33">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