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MASTER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MASTER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Master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MASTER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Master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MASTER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3">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5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8">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